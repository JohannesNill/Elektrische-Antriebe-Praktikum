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9"/>
        <w:gridCol w:w="1853"/>
        <w:gridCol w:w="4356"/>
      </w:tblGrid>
      <w:tr w:rsidR="00F51593" w:rsidRPr="005B0BCE" w:rsidTr="0000550C">
        <w:tc>
          <w:tcPr>
            <w:tcW w:w="3259" w:type="dxa"/>
            <w:tcBorders>
              <w:top w:val="nil"/>
              <w:bottom w:val="nil"/>
            </w:tcBorders>
          </w:tcPr>
          <w:p w:rsidR="00F51593" w:rsidRPr="005B0BCE" w:rsidRDefault="00F51593" w:rsidP="0000550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noProof/>
              </w:rPr>
              <w:drawing>
                <wp:inline distT="0" distB="0" distL="0" distR="0" wp14:anchorId="23C7E749" wp14:editId="470099EF">
                  <wp:extent cx="1685544" cy="633984"/>
                  <wp:effectExtent l="0" t="0" r="0" b="0"/>
                  <wp:docPr id="2644" name="Grafik 2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HSRT_TEC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544" cy="63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:rsidR="00F51593" w:rsidRPr="005B0BCE" w:rsidRDefault="00F51593" w:rsidP="0000550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:rsidR="00F51593" w:rsidRPr="005B0BCE" w:rsidRDefault="00F51593" w:rsidP="0000550C">
            <w:pPr>
              <w:jc w:val="center"/>
              <w:rPr>
                <w:rFonts w:cs="Arial"/>
                <w:b/>
                <w:bCs/>
              </w:rPr>
            </w:pPr>
            <w:r w:rsidRPr="005B0BCE">
              <w:rPr>
                <w:rFonts w:cs="Arial"/>
                <w:b/>
                <w:bCs/>
                <w:noProof/>
              </w:rPr>
              <w:drawing>
                <wp:inline distT="0" distB="0" distL="0" distR="0" wp14:anchorId="7D1E4B6C" wp14:editId="0E407A21">
                  <wp:extent cx="2621280" cy="633984"/>
                  <wp:effectExtent l="0" t="0" r="7620" b="0"/>
                  <wp:docPr id="1668" name="Grafik 1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HSRT_15K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0" cy="63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593" w:rsidRPr="005B0BCE" w:rsidTr="0000550C">
        <w:trPr>
          <w:trHeight w:val="1134"/>
        </w:trPr>
        <w:tc>
          <w:tcPr>
            <w:tcW w:w="3259" w:type="dxa"/>
            <w:tcBorders>
              <w:top w:val="nil"/>
            </w:tcBorders>
            <w:vAlign w:val="center"/>
          </w:tcPr>
          <w:p w:rsidR="00F51593" w:rsidRDefault="00F51593" w:rsidP="0000550C">
            <w:pPr>
              <w:jc w:val="left"/>
              <w:rPr>
                <w:rFonts w:cs="Arial"/>
                <w:b/>
                <w:bCs/>
                <w:noProof/>
              </w:rPr>
            </w:pPr>
            <w:r>
              <w:rPr>
                <w:rFonts w:cs="Arial"/>
                <w:b/>
                <w:bCs/>
                <w:noProof/>
              </w:rPr>
              <w:t>Hochschule Reutlingen</w:t>
            </w:r>
          </w:p>
          <w:p w:rsidR="00F51593" w:rsidRDefault="00F51593" w:rsidP="0000550C">
            <w:pPr>
              <w:jc w:val="left"/>
              <w:rPr>
                <w:rFonts w:cs="Arial"/>
                <w:b/>
                <w:bCs/>
                <w:noProof/>
              </w:rPr>
            </w:pPr>
            <w:r>
              <w:rPr>
                <w:rFonts w:cs="Arial"/>
                <w:b/>
                <w:bCs/>
                <w:noProof/>
              </w:rPr>
              <w:t>Fakultät Technik</w:t>
            </w:r>
          </w:p>
        </w:tc>
        <w:tc>
          <w:tcPr>
            <w:tcW w:w="3259" w:type="dxa"/>
            <w:tcBorders>
              <w:top w:val="nil"/>
            </w:tcBorders>
          </w:tcPr>
          <w:p w:rsidR="00F51593" w:rsidRPr="005B0BCE" w:rsidRDefault="00F51593" w:rsidP="0000550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259" w:type="dxa"/>
            <w:tcBorders>
              <w:top w:val="nil"/>
            </w:tcBorders>
          </w:tcPr>
          <w:p w:rsidR="00F51593" w:rsidRPr="005B0BCE" w:rsidRDefault="00F51593" w:rsidP="0000550C">
            <w:pPr>
              <w:jc w:val="center"/>
              <w:rPr>
                <w:rFonts w:cs="Arial"/>
                <w:b/>
                <w:bCs/>
                <w:noProof/>
              </w:rPr>
            </w:pPr>
          </w:p>
        </w:tc>
      </w:tr>
    </w:tbl>
    <w:p w:rsidR="00F51593" w:rsidRDefault="00F51593" w:rsidP="00F51593"/>
    <w:p w:rsidR="00274397" w:rsidRDefault="00274397"/>
    <w:p w:rsidR="00274397" w:rsidRDefault="00274397"/>
    <w:p w:rsidR="00274397" w:rsidRDefault="00274397"/>
    <w:p w:rsidR="00274397" w:rsidRDefault="00274397"/>
    <w:p w:rsidR="00274397" w:rsidRDefault="00274397"/>
    <w:p w:rsidR="009979F4" w:rsidRDefault="009979F4" w:rsidP="009979F4"/>
    <w:p w:rsidR="009979F4" w:rsidRDefault="009979F4" w:rsidP="009979F4"/>
    <w:p w:rsidR="009979F4" w:rsidRDefault="009979F4" w:rsidP="009979F4"/>
    <w:p w:rsidR="009979F4" w:rsidRDefault="009979F4" w:rsidP="009979F4"/>
    <w:p w:rsidR="00F51593" w:rsidRDefault="00F51593" w:rsidP="009979F4"/>
    <w:p w:rsidR="00274397" w:rsidRDefault="00274397" w:rsidP="00274397">
      <w:pPr>
        <w:pStyle w:val="Titel"/>
        <w:rPr>
          <w:b w:val="0"/>
        </w:rPr>
      </w:pPr>
      <w:r>
        <w:rPr>
          <w:b w:val="0"/>
        </w:rPr>
        <w:t xml:space="preserve">Praktikum </w:t>
      </w:r>
      <w:r w:rsidRPr="003610E9">
        <w:rPr>
          <w:b w:val="0"/>
        </w:rPr>
        <w:t>Elektrische Antriebe</w:t>
      </w:r>
    </w:p>
    <w:p w:rsidR="00274397" w:rsidRDefault="00DF7A94" w:rsidP="00274397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Versuchsprotokoll zu </w:t>
      </w:r>
      <w:r w:rsidR="001E7E00" w:rsidRPr="00274397">
        <w:rPr>
          <w:rFonts w:cs="Arial"/>
          <w:sz w:val="36"/>
          <w:szCs w:val="36"/>
        </w:rPr>
        <w:t xml:space="preserve">Versuch </w:t>
      </w:r>
      <w:r w:rsidR="00573E84">
        <w:rPr>
          <w:rFonts w:cs="Arial"/>
          <w:sz w:val="36"/>
          <w:szCs w:val="36"/>
        </w:rPr>
        <w:t>4</w:t>
      </w:r>
      <w:r w:rsidR="001E7E00">
        <w:rPr>
          <w:rFonts w:cs="Arial"/>
          <w:sz w:val="36"/>
          <w:szCs w:val="36"/>
        </w:rPr>
        <w:t xml:space="preserve">: </w:t>
      </w:r>
      <w:r w:rsidR="00573E84">
        <w:rPr>
          <w:rFonts w:cs="Arial"/>
          <w:sz w:val="36"/>
          <w:szCs w:val="36"/>
        </w:rPr>
        <w:t>Schrittmotor</w:t>
      </w:r>
    </w:p>
    <w:p w:rsidR="008F262F" w:rsidRDefault="008F262F" w:rsidP="00274397">
      <w:pPr>
        <w:rPr>
          <w:rFonts w:cs="Arial"/>
          <w:sz w:val="36"/>
          <w:szCs w:val="36"/>
        </w:rPr>
      </w:pPr>
    </w:p>
    <w:p w:rsidR="00274397" w:rsidRDefault="00274397" w:rsidP="00274397">
      <w:pPr>
        <w:rPr>
          <w:rFonts w:cs="Arial"/>
          <w:sz w:val="36"/>
          <w:szCs w:val="36"/>
        </w:rPr>
      </w:pPr>
    </w:p>
    <w:p w:rsidR="008F262F" w:rsidRDefault="008F262F" w:rsidP="00274397">
      <w:pPr>
        <w:rPr>
          <w:rFonts w:cs="Arial"/>
          <w:sz w:val="36"/>
          <w:szCs w:val="36"/>
        </w:rPr>
      </w:pPr>
    </w:p>
    <w:p w:rsidR="008F262F" w:rsidRDefault="008F262F" w:rsidP="00274397">
      <w:pPr>
        <w:rPr>
          <w:rFonts w:cs="Arial"/>
          <w:sz w:val="36"/>
          <w:szCs w:val="36"/>
        </w:rPr>
      </w:pPr>
    </w:p>
    <w:p w:rsidR="00274397" w:rsidRDefault="00274397" w:rsidP="00274397">
      <w:pPr>
        <w:rPr>
          <w:rFonts w:cs="Arial"/>
          <w:sz w:val="36"/>
          <w:szCs w:val="36"/>
        </w:rPr>
      </w:pPr>
    </w:p>
    <w:p w:rsidR="00274397" w:rsidRDefault="00274397" w:rsidP="00274397">
      <w:pPr>
        <w:rPr>
          <w:rFonts w:cs="Arial"/>
          <w:sz w:val="36"/>
          <w:szCs w:val="3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2303"/>
        <w:gridCol w:w="2303"/>
      </w:tblGrid>
      <w:tr w:rsidR="00274397" w:rsidRPr="00274397" w:rsidTr="00274397">
        <w:trPr>
          <w:trHeight w:val="567"/>
        </w:trPr>
        <w:tc>
          <w:tcPr>
            <w:tcW w:w="6909" w:type="dxa"/>
            <w:gridSpan w:val="2"/>
            <w:vAlign w:val="center"/>
          </w:tcPr>
          <w:p w:rsidR="00274397" w:rsidRPr="00274397" w:rsidRDefault="00274397" w:rsidP="00274397">
            <w:pPr>
              <w:rPr>
                <w:rFonts w:cs="Arial"/>
                <w:szCs w:val="24"/>
              </w:rPr>
            </w:pPr>
            <w:r w:rsidRPr="00274397">
              <w:rPr>
                <w:rFonts w:cs="Arial"/>
                <w:szCs w:val="24"/>
              </w:rPr>
              <w:t>Name:</w:t>
            </w:r>
            <w:r w:rsidR="001432F5">
              <w:rPr>
                <w:rFonts w:cs="Arial"/>
                <w:szCs w:val="24"/>
              </w:rPr>
              <w:t xml:space="preserve"> Johannes Nill</w:t>
            </w:r>
          </w:p>
        </w:tc>
        <w:tc>
          <w:tcPr>
            <w:tcW w:w="2303" w:type="dxa"/>
            <w:vAlign w:val="center"/>
          </w:tcPr>
          <w:p w:rsidR="00274397" w:rsidRPr="00274397" w:rsidRDefault="00274397" w:rsidP="0027439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Semester:</w:t>
            </w:r>
            <w:r w:rsidR="001432F5">
              <w:rPr>
                <w:rFonts w:cs="Arial"/>
                <w:szCs w:val="24"/>
              </w:rPr>
              <w:t xml:space="preserve"> 8</w:t>
            </w:r>
          </w:p>
        </w:tc>
      </w:tr>
      <w:tr w:rsidR="00274397" w:rsidRPr="00274397" w:rsidTr="00274397">
        <w:trPr>
          <w:trHeight w:val="567"/>
        </w:trPr>
        <w:tc>
          <w:tcPr>
            <w:tcW w:w="4606" w:type="dxa"/>
            <w:vAlign w:val="center"/>
          </w:tcPr>
          <w:p w:rsidR="00274397" w:rsidRPr="00274397" w:rsidRDefault="00274397" w:rsidP="00274397">
            <w:pPr>
              <w:rPr>
                <w:rFonts w:cs="Arial"/>
                <w:szCs w:val="24"/>
              </w:rPr>
            </w:pPr>
            <w:r w:rsidRPr="00274397">
              <w:rPr>
                <w:rFonts w:cs="Arial"/>
                <w:szCs w:val="24"/>
              </w:rPr>
              <w:t>Datum:</w:t>
            </w:r>
            <w:r w:rsidR="001432F5">
              <w:rPr>
                <w:rFonts w:cs="Arial"/>
                <w:szCs w:val="24"/>
              </w:rPr>
              <w:t xml:space="preserve"> 29.06.2018</w:t>
            </w:r>
          </w:p>
        </w:tc>
        <w:tc>
          <w:tcPr>
            <w:tcW w:w="4606" w:type="dxa"/>
            <w:gridSpan w:val="2"/>
            <w:vAlign w:val="center"/>
          </w:tcPr>
          <w:p w:rsidR="00274397" w:rsidRPr="00274397" w:rsidRDefault="00274397" w:rsidP="00274397">
            <w:pPr>
              <w:rPr>
                <w:rFonts w:cs="Arial"/>
                <w:szCs w:val="24"/>
              </w:rPr>
            </w:pPr>
            <w:r w:rsidRPr="00274397">
              <w:rPr>
                <w:rFonts w:cs="Arial"/>
                <w:szCs w:val="24"/>
              </w:rPr>
              <w:t>Testat</w:t>
            </w:r>
            <w:r>
              <w:rPr>
                <w:rFonts w:cs="Arial"/>
                <w:szCs w:val="24"/>
              </w:rPr>
              <w:t>:</w:t>
            </w:r>
          </w:p>
        </w:tc>
      </w:tr>
      <w:tr w:rsidR="00274397" w:rsidRPr="00274397" w:rsidTr="0000550C">
        <w:trPr>
          <w:trHeight w:val="567"/>
        </w:trPr>
        <w:tc>
          <w:tcPr>
            <w:tcW w:w="9212" w:type="dxa"/>
            <w:gridSpan w:val="3"/>
            <w:vAlign w:val="center"/>
          </w:tcPr>
          <w:p w:rsidR="00274397" w:rsidRPr="00274397" w:rsidRDefault="00274397" w:rsidP="00274397">
            <w:pPr>
              <w:rPr>
                <w:rFonts w:cs="Arial"/>
                <w:szCs w:val="24"/>
              </w:rPr>
            </w:pPr>
            <w:r w:rsidRPr="00274397">
              <w:rPr>
                <w:rFonts w:cs="Arial"/>
                <w:szCs w:val="24"/>
              </w:rPr>
              <w:t>Mitarbeiter</w:t>
            </w:r>
            <w:r>
              <w:rPr>
                <w:rFonts w:cs="Arial"/>
                <w:szCs w:val="24"/>
              </w:rPr>
              <w:t>:</w:t>
            </w:r>
            <w:r w:rsidR="001432F5">
              <w:rPr>
                <w:rFonts w:cs="Arial"/>
                <w:szCs w:val="24"/>
              </w:rPr>
              <w:t xml:space="preserve"> </w:t>
            </w:r>
            <w:r w:rsidR="001432F5">
              <w:rPr>
                <w:rFonts w:cs="Arial"/>
                <w:szCs w:val="24"/>
              </w:rPr>
              <w:t>Sven Lux, Thanh Tam Tran</w:t>
            </w:r>
            <w:bookmarkStart w:id="0" w:name="_GoBack"/>
            <w:bookmarkEnd w:id="0"/>
          </w:p>
        </w:tc>
      </w:tr>
    </w:tbl>
    <w:p w:rsidR="00274397" w:rsidRPr="00991519" w:rsidRDefault="00274397" w:rsidP="00991519">
      <w:pPr>
        <w:sectPr w:rsidR="00274397" w:rsidRPr="00991519" w:rsidSect="007830D2">
          <w:footerReference w:type="default" r:id="rId10"/>
          <w:footerReference w:type="first" r:id="rId11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:rsidR="00DF7A94" w:rsidRPr="00DF7A94" w:rsidRDefault="00DF7A94" w:rsidP="0061479B">
      <w:pPr>
        <w:pStyle w:val="berschrift2"/>
        <w:numPr>
          <w:ilvl w:val="0"/>
          <w:numId w:val="0"/>
        </w:numPr>
        <w:ind w:left="576" w:hanging="576"/>
      </w:pPr>
    </w:p>
    <w:sectPr w:rsidR="00DF7A94" w:rsidRPr="00DF7A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FE4" w:rsidRDefault="00052FE4" w:rsidP="00274397">
      <w:pPr>
        <w:spacing w:after="0"/>
      </w:pPr>
      <w:r>
        <w:separator/>
      </w:r>
    </w:p>
  </w:endnote>
  <w:endnote w:type="continuationSeparator" w:id="0">
    <w:p w:rsidR="00052FE4" w:rsidRDefault="00052FE4" w:rsidP="002743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6830339"/>
      <w:docPartObj>
        <w:docPartGallery w:val="Page Numbers (Bottom of Page)"/>
        <w:docPartUnique/>
      </w:docPartObj>
    </w:sdtPr>
    <w:sdtEndPr>
      <w:rPr>
        <w:rFonts w:cs="Arial"/>
        <w:szCs w:val="24"/>
      </w:rPr>
    </w:sdtEndPr>
    <w:sdtContent>
      <w:p w:rsidR="0000550C" w:rsidRDefault="0000550C">
        <w:pPr>
          <w:pStyle w:val="Fuzeile"/>
          <w:jc w:val="center"/>
        </w:pPr>
      </w:p>
      <w:p w:rsidR="0000550C" w:rsidRPr="007830D2" w:rsidRDefault="0000550C" w:rsidP="007830D2">
        <w:pPr>
          <w:pStyle w:val="Fuzeile"/>
          <w:jc w:val="center"/>
          <w:rPr>
            <w:rFonts w:cs="Arial"/>
            <w:szCs w:val="24"/>
          </w:rPr>
        </w:pPr>
        <w:r w:rsidRPr="007830D2">
          <w:rPr>
            <w:rFonts w:cs="Arial"/>
            <w:szCs w:val="24"/>
          </w:rPr>
          <w:fldChar w:fldCharType="begin"/>
        </w:r>
        <w:r w:rsidRPr="007830D2">
          <w:rPr>
            <w:rFonts w:cs="Arial"/>
            <w:szCs w:val="24"/>
          </w:rPr>
          <w:instrText>PAGE   \* MERGEFORMAT</w:instrText>
        </w:r>
        <w:r w:rsidRPr="007830D2">
          <w:rPr>
            <w:rFonts w:cs="Arial"/>
            <w:szCs w:val="24"/>
          </w:rPr>
          <w:fldChar w:fldCharType="separate"/>
        </w:r>
        <w:r w:rsidR="001432F5">
          <w:rPr>
            <w:rFonts w:cs="Arial"/>
            <w:noProof/>
            <w:szCs w:val="24"/>
          </w:rPr>
          <w:t>2</w:t>
        </w:r>
        <w:r w:rsidRPr="007830D2">
          <w:rPr>
            <w:rFonts w:cs="Arial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50C" w:rsidRDefault="0000550C">
    <w:pPr>
      <w:pStyle w:val="Fuzeile"/>
    </w:pPr>
    <w:r>
      <w:rPr>
        <w:noProof/>
      </w:rPr>
      <w:drawing>
        <wp:inline distT="0" distB="0" distL="0" distR="0" wp14:anchorId="3DED1625" wp14:editId="4B7751BF">
          <wp:extent cx="5760720" cy="225425"/>
          <wp:effectExtent l="0" t="0" r="0" b="3175"/>
          <wp:docPr id="1671" name="Grafik 16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houette_HSRT_045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225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FE4" w:rsidRDefault="00052FE4" w:rsidP="00274397">
      <w:pPr>
        <w:spacing w:after="0"/>
      </w:pPr>
      <w:r>
        <w:separator/>
      </w:r>
    </w:p>
  </w:footnote>
  <w:footnote w:type="continuationSeparator" w:id="0">
    <w:p w:rsidR="00052FE4" w:rsidRDefault="00052FE4" w:rsidP="002743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0D6"/>
    <w:multiLevelType w:val="multilevel"/>
    <w:tmpl w:val="C4661CA2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4BD0D4A"/>
    <w:multiLevelType w:val="multilevel"/>
    <w:tmpl w:val="BF78EED4"/>
    <w:styleLink w:val="FormatvorlageFormatvorlageMitGliederungLinks015cm"/>
    <w:lvl w:ilvl="0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26B5B"/>
    <w:multiLevelType w:val="multilevel"/>
    <w:tmpl w:val="BF78EED4"/>
    <w:numStyleLink w:val="FormatvorlageFormatvorlageFormatvorlageMitGliederungLinks015cm"/>
  </w:abstractNum>
  <w:abstractNum w:abstractNumId="3" w15:restartNumberingAfterBreak="0">
    <w:nsid w:val="302C38BE"/>
    <w:multiLevelType w:val="multilevel"/>
    <w:tmpl w:val="BF78EED4"/>
    <w:numStyleLink w:val="FormatvorlageFormatvorlageFormatvorlageMitGliederungLinks015cm"/>
  </w:abstractNum>
  <w:abstractNum w:abstractNumId="4" w15:restartNumberingAfterBreak="0">
    <w:nsid w:val="30A3221A"/>
    <w:multiLevelType w:val="multilevel"/>
    <w:tmpl w:val="BF78EED4"/>
    <w:styleLink w:val="FormatvorlageFormatvorlageFormatvorlageMitGliederungLinks015cm"/>
    <w:lvl w:ilvl="0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F23B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612012"/>
    <w:multiLevelType w:val="hybridMultilevel"/>
    <w:tmpl w:val="2356F6E4"/>
    <w:lvl w:ilvl="0" w:tplc="2464870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93D2A"/>
    <w:multiLevelType w:val="multilevel"/>
    <w:tmpl w:val="BF78EED4"/>
    <w:numStyleLink w:val="FormatvorlageFormatvorlageFormatvorlageMitGliederungLinks015cm"/>
  </w:abstractNum>
  <w:abstractNum w:abstractNumId="8" w15:restartNumberingAfterBreak="0">
    <w:nsid w:val="4E9E3A61"/>
    <w:multiLevelType w:val="multilevel"/>
    <w:tmpl w:val="BF78EED4"/>
    <w:numStyleLink w:val="FormatvorlageFormatvorlageFormatvorlageMitGliederungLinks015cm"/>
  </w:abstractNum>
  <w:abstractNum w:abstractNumId="9" w15:restartNumberingAfterBreak="0">
    <w:nsid w:val="59F95C01"/>
    <w:multiLevelType w:val="hybridMultilevel"/>
    <w:tmpl w:val="24AA1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601ED"/>
    <w:multiLevelType w:val="hybridMultilevel"/>
    <w:tmpl w:val="200CD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30172"/>
    <w:multiLevelType w:val="multilevel"/>
    <w:tmpl w:val="BF78EED4"/>
    <w:numStyleLink w:val="FormatvorlageFormatvorlageFormatvorlageMitGliederungLinks015cm"/>
  </w:abstractNum>
  <w:abstractNum w:abstractNumId="12" w15:restartNumberingAfterBreak="0">
    <w:nsid w:val="63BC7F5E"/>
    <w:multiLevelType w:val="hybridMultilevel"/>
    <w:tmpl w:val="F6DA894C"/>
    <w:lvl w:ilvl="0" w:tplc="6E5AF2F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058EC"/>
    <w:multiLevelType w:val="hybridMultilevel"/>
    <w:tmpl w:val="5036B36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C27FD0"/>
    <w:multiLevelType w:val="multilevel"/>
    <w:tmpl w:val="BF78EED4"/>
    <w:numStyleLink w:val="FormatvorlageFormatvorlageFormatvorlageMitGliederungLinks015cm"/>
  </w:abstractNum>
  <w:abstractNum w:abstractNumId="15" w15:restartNumberingAfterBreak="0">
    <w:nsid w:val="6FA30092"/>
    <w:multiLevelType w:val="hybridMultilevel"/>
    <w:tmpl w:val="7B92EEA0"/>
    <w:lvl w:ilvl="0" w:tplc="0407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757F61DE"/>
    <w:multiLevelType w:val="multilevel"/>
    <w:tmpl w:val="0BB215A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16"/>
  </w:num>
  <w:num w:numId="6">
    <w:abstractNumId w:val="1"/>
  </w:num>
  <w:num w:numId="7">
    <w:abstractNumId w:val="1"/>
  </w:num>
  <w:num w:numId="8">
    <w:abstractNumId w:val="7"/>
  </w:num>
  <w:num w:numId="9">
    <w:abstractNumId w:val="11"/>
  </w:num>
  <w:num w:numId="10">
    <w:abstractNumId w:val="3"/>
  </w:num>
  <w:num w:numId="11">
    <w:abstractNumId w:val="2"/>
  </w:num>
  <w:num w:numId="12">
    <w:abstractNumId w:val="8"/>
  </w:num>
  <w:num w:numId="13">
    <w:abstractNumId w:val="14"/>
  </w:num>
  <w:num w:numId="14">
    <w:abstractNumId w:val="13"/>
  </w:num>
  <w:num w:numId="15">
    <w:abstractNumId w:val="4"/>
  </w:num>
  <w:num w:numId="16">
    <w:abstractNumId w:val="10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14"/>
    <w:rsid w:val="0000550C"/>
    <w:rsid w:val="00030240"/>
    <w:rsid w:val="00052FE4"/>
    <w:rsid w:val="00095DA2"/>
    <w:rsid w:val="000E7A3B"/>
    <w:rsid w:val="000F3914"/>
    <w:rsid w:val="001243E2"/>
    <w:rsid w:val="001432F5"/>
    <w:rsid w:val="001607F3"/>
    <w:rsid w:val="00187B64"/>
    <w:rsid w:val="001A3E83"/>
    <w:rsid w:val="001C1458"/>
    <w:rsid w:val="001D3561"/>
    <w:rsid w:val="001E7E00"/>
    <w:rsid w:val="00274397"/>
    <w:rsid w:val="002A7798"/>
    <w:rsid w:val="002F7BE6"/>
    <w:rsid w:val="00301D1D"/>
    <w:rsid w:val="003523DC"/>
    <w:rsid w:val="00387620"/>
    <w:rsid w:val="003C6356"/>
    <w:rsid w:val="00441A08"/>
    <w:rsid w:val="004544C2"/>
    <w:rsid w:val="00515627"/>
    <w:rsid w:val="00522285"/>
    <w:rsid w:val="00573E84"/>
    <w:rsid w:val="00594512"/>
    <w:rsid w:val="005A4199"/>
    <w:rsid w:val="005B50BC"/>
    <w:rsid w:val="005C1565"/>
    <w:rsid w:val="0061479B"/>
    <w:rsid w:val="00630E94"/>
    <w:rsid w:val="006529C5"/>
    <w:rsid w:val="00654AFA"/>
    <w:rsid w:val="00656776"/>
    <w:rsid w:val="00680CD4"/>
    <w:rsid w:val="006B4D2A"/>
    <w:rsid w:val="006C042D"/>
    <w:rsid w:val="006C0FA6"/>
    <w:rsid w:val="00735400"/>
    <w:rsid w:val="00752A5D"/>
    <w:rsid w:val="007830D2"/>
    <w:rsid w:val="00850FFF"/>
    <w:rsid w:val="008871CB"/>
    <w:rsid w:val="008D62B7"/>
    <w:rsid w:val="008E5F40"/>
    <w:rsid w:val="008F262F"/>
    <w:rsid w:val="009259B0"/>
    <w:rsid w:val="00991519"/>
    <w:rsid w:val="009979F4"/>
    <w:rsid w:val="009A731D"/>
    <w:rsid w:val="00A3211A"/>
    <w:rsid w:val="00A8103B"/>
    <w:rsid w:val="00A82B50"/>
    <w:rsid w:val="00AA27D8"/>
    <w:rsid w:val="00B03BAF"/>
    <w:rsid w:val="00B37A8B"/>
    <w:rsid w:val="00B72C3F"/>
    <w:rsid w:val="00BA1D32"/>
    <w:rsid w:val="00BA7636"/>
    <w:rsid w:val="00BC66D3"/>
    <w:rsid w:val="00C0616C"/>
    <w:rsid w:val="00C66C68"/>
    <w:rsid w:val="00C74B52"/>
    <w:rsid w:val="00C83226"/>
    <w:rsid w:val="00CA6B0F"/>
    <w:rsid w:val="00CB14DF"/>
    <w:rsid w:val="00CB31B3"/>
    <w:rsid w:val="00CD187A"/>
    <w:rsid w:val="00CE7AB2"/>
    <w:rsid w:val="00D014FF"/>
    <w:rsid w:val="00D141F3"/>
    <w:rsid w:val="00D41316"/>
    <w:rsid w:val="00D5785E"/>
    <w:rsid w:val="00DE6F85"/>
    <w:rsid w:val="00DF7A94"/>
    <w:rsid w:val="00E2700A"/>
    <w:rsid w:val="00EB594C"/>
    <w:rsid w:val="00EF2E9D"/>
    <w:rsid w:val="00F212AB"/>
    <w:rsid w:val="00F42F81"/>
    <w:rsid w:val="00F51593"/>
    <w:rsid w:val="00FA54DF"/>
    <w:rsid w:val="00FD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A020"/>
  <w15:docId w15:val="{5C142D53-D450-4D18-91FF-908BE5EE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D187A"/>
    <w:pPr>
      <w:spacing w:after="120" w:line="24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301D1D"/>
    <w:pPr>
      <w:keepNext/>
      <w:keepLines/>
      <w:pageBreakBefore/>
      <w:numPr>
        <w:numId w:val="5"/>
      </w:numPr>
      <w:spacing w:before="48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unhideWhenUsed/>
    <w:qFormat/>
    <w:rsid w:val="002A7798"/>
    <w:pPr>
      <w:keepNext/>
      <w:numPr>
        <w:ilvl w:val="1"/>
        <w:numId w:val="5"/>
      </w:numPr>
      <w:tabs>
        <w:tab w:val="left" w:pos="567"/>
        <w:tab w:val="left" w:pos="851"/>
        <w:tab w:val="left" w:pos="1800"/>
        <w:tab w:val="left" w:pos="1985"/>
      </w:tabs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DE6F85"/>
    <w:pPr>
      <w:keepNext/>
      <w:keepLines/>
      <w:numPr>
        <w:ilvl w:val="2"/>
        <w:numId w:val="5"/>
      </w:numPr>
      <w:spacing w:before="24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aliases w:val="Aufgabe Ebene 2"/>
    <w:basedOn w:val="berschrift2"/>
    <w:next w:val="Standard"/>
    <w:link w:val="berschrift4Zchn"/>
    <w:autoRedefine/>
    <w:unhideWhenUsed/>
    <w:qFormat/>
    <w:rsid w:val="00A3211A"/>
    <w:pPr>
      <w:numPr>
        <w:ilvl w:val="3"/>
      </w:numPr>
      <w:spacing w:before="60" w:after="60"/>
      <w:ind w:left="851" w:hanging="851"/>
      <w:outlineLvl w:val="3"/>
    </w:pPr>
    <w:rPr>
      <w:rFonts w:eastAsia="Times New Roman" w:cs="Arial"/>
      <w:b w:val="0"/>
      <w:kern w:val="32"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3561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3561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aliases w:val="Aufgabe_Nummerierung_Zweierebene"/>
    <w:basedOn w:val="berschrift2"/>
    <w:next w:val="Standard"/>
    <w:link w:val="berschrift7Zchn"/>
    <w:unhideWhenUsed/>
    <w:qFormat/>
    <w:rsid w:val="00CD187A"/>
    <w:pPr>
      <w:numPr>
        <w:ilvl w:val="6"/>
      </w:numPr>
      <w:spacing w:before="120" w:line="360" w:lineRule="auto"/>
      <w:outlineLvl w:val="6"/>
    </w:pPr>
    <w:rPr>
      <w:rFonts w:eastAsia="Times New Roman" w:cs="Arial"/>
      <w:b w:val="0"/>
      <w:bCs w:val="0"/>
      <w:iCs/>
      <w:kern w:val="32"/>
      <w:sz w:val="24"/>
      <w:szCs w:val="2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3561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3561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4397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74397"/>
  </w:style>
  <w:style w:type="paragraph" w:styleId="Fuzeile">
    <w:name w:val="footer"/>
    <w:basedOn w:val="Standard"/>
    <w:link w:val="FuzeileZchn"/>
    <w:uiPriority w:val="99"/>
    <w:unhideWhenUsed/>
    <w:rsid w:val="00274397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74397"/>
  </w:style>
  <w:style w:type="table" w:styleId="Tabellenraster">
    <w:name w:val="Table Grid"/>
    <w:basedOn w:val="NormaleTabelle"/>
    <w:rsid w:val="00274397"/>
    <w:pPr>
      <w:spacing w:after="0" w:line="240" w:lineRule="auto"/>
    </w:pPr>
    <w:rPr>
      <w:rFonts w:ascii="Arial" w:eastAsia="Times New Roman" w:hAnsi="Arial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39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39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274397"/>
    <w:pP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74397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rsid w:val="00301D1D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2A7798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DE6F85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aliases w:val="Aufgabe Ebene 2 Zchn"/>
    <w:basedOn w:val="Absatz-Standardschriftart"/>
    <w:link w:val="berschrift4"/>
    <w:rsid w:val="00A3211A"/>
    <w:rPr>
      <w:rFonts w:ascii="Arial" w:eastAsia="Times New Roman" w:hAnsi="Arial" w:cs="Arial"/>
      <w:bCs/>
      <w:kern w:val="32"/>
      <w:sz w:val="24"/>
      <w:szCs w:val="28"/>
    </w:rPr>
  </w:style>
  <w:style w:type="character" w:customStyle="1" w:styleId="berschrift7Zchn">
    <w:name w:val="Überschrift 7 Zchn"/>
    <w:aliases w:val="Aufgabe_Nummerierung_Zweierebene Zchn"/>
    <w:basedOn w:val="Absatz-Standardschriftart"/>
    <w:link w:val="berschrift7"/>
    <w:rsid w:val="00CD187A"/>
    <w:rPr>
      <w:rFonts w:ascii="Arial" w:eastAsia="Times New Roman" w:hAnsi="Arial" w:cs="Arial"/>
      <w:iCs/>
      <w:kern w:val="32"/>
      <w:sz w:val="24"/>
      <w:szCs w:val="28"/>
    </w:rPr>
  </w:style>
  <w:style w:type="character" w:customStyle="1" w:styleId="BeschriftungZchn">
    <w:name w:val="Beschriftung Zchn"/>
    <w:basedOn w:val="Absatz-Standardschriftart"/>
    <w:link w:val="Beschriftung"/>
    <w:locked/>
    <w:rsid w:val="00CD187A"/>
    <w:rPr>
      <w:rFonts w:ascii="Arial" w:hAnsi="Arial" w:cs="Arial"/>
      <w:b/>
      <w:bCs/>
    </w:rPr>
  </w:style>
  <w:style w:type="paragraph" w:styleId="Beschriftung">
    <w:name w:val="caption"/>
    <w:basedOn w:val="Standard"/>
    <w:next w:val="Standard"/>
    <w:link w:val="BeschriftungZchn"/>
    <w:unhideWhenUsed/>
    <w:qFormat/>
    <w:rsid w:val="00CD187A"/>
    <w:pPr>
      <w:tabs>
        <w:tab w:val="left" w:pos="851"/>
        <w:tab w:val="left" w:pos="1985"/>
      </w:tabs>
      <w:spacing w:before="120" w:line="360" w:lineRule="auto"/>
    </w:pPr>
    <w:rPr>
      <w:rFonts w:cs="Arial"/>
      <w:b/>
      <w:bCs/>
    </w:rPr>
  </w:style>
  <w:style w:type="paragraph" w:styleId="Textkrper">
    <w:name w:val="Body Text"/>
    <w:basedOn w:val="Standard"/>
    <w:link w:val="TextkrperZchn"/>
    <w:unhideWhenUsed/>
    <w:rsid w:val="00CD187A"/>
    <w:pPr>
      <w:tabs>
        <w:tab w:val="center" w:pos="89"/>
        <w:tab w:val="left" w:pos="284"/>
      </w:tabs>
      <w:overflowPunct w:val="0"/>
      <w:autoSpaceDE w:val="0"/>
      <w:autoSpaceDN w:val="0"/>
      <w:adjustRightInd w:val="0"/>
      <w:spacing w:after="0"/>
      <w:ind w:right="-6"/>
    </w:pPr>
    <w:rPr>
      <w:rFonts w:eastAsia="Times New Roman" w:cs="Times New Roman"/>
      <w:sz w:val="16"/>
      <w:szCs w:val="20"/>
    </w:rPr>
  </w:style>
  <w:style w:type="character" w:customStyle="1" w:styleId="TextkrperZchn">
    <w:name w:val="Textkörper Zchn"/>
    <w:basedOn w:val="Absatz-Standardschriftart"/>
    <w:link w:val="Textkrper"/>
    <w:rsid w:val="00CD187A"/>
    <w:rPr>
      <w:rFonts w:ascii="Arial" w:eastAsia="Times New Roman" w:hAnsi="Arial" w:cs="Times New Roman"/>
      <w:sz w:val="16"/>
      <w:szCs w:val="20"/>
    </w:rPr>
  </w:style>
  <w:style w:type="paragraph" w:customStyle="1" w:styleId="grafiktext">
    <w:name w:val="grafiktext"/>
    <w:basedOn w:val="Standard"/>
    <w:rsid w:val="00CD187A"/>
    <w:pPr>
      <w:tabs>
        <w:tab w:val="left" w:pos="851"/>
        <w:tab w:val="left" w:pos="1985"/>
      </w:tabs>
      <w:spacing w:before="60" w:after="60"/>
      <w:jc w:val="center"/>
    </w:pPr>
    <w:rPr>
      <w:rFonts w:eastAsia="Times New Roman" w:cs="Times New Roman"/>
      <w:sz w:val="20"/>
      <w:szCs w:val="24"/>
    </w:rPr>
  </w:style>
  <w:style w:type="paragraph" w:customStyle="1" w:styleId="Formatvorlageberschrift4">
    <w:name w:val="Formatvorlage Überschrift 4"/>
    <w:aliases w:val="Aufgabe_nummerierung_dreierebene + Vor:  6 pt ..."/>
    <w:basedOn w:val="berschrift4"/>
    <w:rsid w:val="00CD187A"/>
    <w:pPr>
      <w:numPr>
        <w:ilvl w:val="0"/>
        <w:numId w:val="0"/>
      </w:numPr>
      <w:tabs>
        <w:tab w:val="num" w:pos="3240"/>
      </w:tabs>
      <w:spacing w:before="120" w:after="120"/>
      <w:ind w:left="2448" w:hanging="648"/>
    </w:pPr>
    <w:rPr>
      <w:rFonts w:cs="Times New Roman"/>
      <w:bCs w:val="0"/>
      <w:szCs w:val="20"/>
    </w:rPr>
  </w:style>
  <w:style w:type="character" w:customStyle="1" w:styleId="neueseite">
    <w:name w:val="neueseite"/>
    <w:basedOn w:val="Absatz-Standardschriftart"/>
    <w:rsid w:val="00CD187A"/>
    <w:rPr>
      <w:sz w:val="2"/>
    </w:rPr>
  </w:style>
  <w:style w:type="numbering" w:customStyle="1" w:styleId="FormatvorlageFormatvorlageMitGliederungLinks015cm">
    <w:name w:val="Formatvorlage Formatvorlage Mit Gliederung + Links:  015 cm"/>
    <w:rsid w:val="00CD187A"/>
    <w:pPr>
      <w:numPr>
        <w:numId w:val="6"/>
      </w:numPr>
    </w:pPr>
  </w:style>
  <w:style w:type="numbering" w:customStyle="1" w:styleId="FormatvorlageFormatvorlageFormatvorlageMitGliederungLinks015cm">
    <w:name w:val="Formatvorlage Formatvorlage Formatvorlage Mit Gliederung + Links:  015 cm +..."/>
    <w:rsid w:val="00CD187A"/>
    <w:pPr>
      <w:numPr>
        <w:numId w:val="15"/>
      </w:numPr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B4D2A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6B4D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E7AB2"/>
    <w:pPr>
      <w:tabs>
        <w:tab w:val="left" w:pos="880"/>
        <w:tab w:val="right" w:leader="dot" w:pos="9062"/>
      </w:tabs>
      <w:spacing w:after="100"/>
      <w:ind w:left="240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6B4D2A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6B4D2A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6B4D2A"/>
    <w:pPr>
      <w:spacing w:after="0" w:line="240" w:lineRule="auto"/>
      <w:jc w:val="both"/>
    </w:pPr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00550C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356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356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35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35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F7A94"/>
    <w:pPr>
      <w:spacing w:before="100" w:beforeAutospacing="1" w:after="100" w:afterAutospacing="1"/>
      <w:jc w:val="left"/>
    </w:pPr>
    <w:rPr>
      <w:rFonts w:ascii="Times New Roman" w:hAnsi="Times New Roman" w:cs="Times New Roman"/>
      <w:szCs w:val="24"/>
    </w:rPr>
  </w:style>
  <w:style w:type="paragraph" w:customStyle="1" w:styleId="FrageLinks0cmHngend125cm">
    <w:name w:val="Frage Links:  0 cm Hängend:  125 cm"/>
    <w:basedOn w:val="Standard"/>
    <w:link w:val="FrageLinks0cmHngend125cmChar"/>
    <w:rsid w:val="008E5F40"/>
    <w:pPr>
      <w:tabs>
        <w:tab w:val="left" w:pos="851"/>
        <w:tab w:val="left" w:pos="1985"/>
      </w:tabs>
      <w:spacing w:after="0" w:line="360" w:lineRule="auto"/>
      <w:ind w:left="851" w:hanging="851"/>
    </w:pPr>
    <w:rPr>
      <w:rFonts w:eastAsia="Times New Roman" w:cs="Times New Roman"/>
      <w:szCs w:val="20"/>
    </w:rPr>
  </w:style>
  <w:style w:type="character" w:customStyle="1" w:styleId="FrageLinks0cmHngend125cmChar">
    <w:name w:val="Frage Links:  0 cm Hängend:  125 cm Char"/>
    <w:basedOn w:val="Absatz-Standardschriftart"/>
    <w:link w:val="FrageLinks0cmHngend125cm"/>
    <w:rsid w:val="008E5F4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ullge\Documents\Verwaltung\Vorlagen\Vorlage_Praktikum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3DBFE-BA6A-4AC9-BD8B-FD4AEF759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Vorlage_Praktikum.dotx</Template>
  <TotalTime>0</TotalTime>
  <Pages>2</Pages>
  <Words>33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Gernot Schullerus</dc:creator>
  <cp:lastModifiedBy>Johannes Nill1</cp:lastModifiedBy>
  <cp:revision>2</cp:revision>
  <dcterms:created xsi:type="dcterms:W3CDTF">2018-06-29T15:30:00Z</dcterms:created>
  <dcterms:modified xsi:type="dcterms:W3CDTF">2018-06-29T15:30:00Z</dcterms:modified>
</cp:coreProperties>
</file>